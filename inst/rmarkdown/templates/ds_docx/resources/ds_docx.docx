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3204" w14:textId="6984A36D" w:rsidR="00B5571E" w:rsidRPr="002A5D0C" w:rsidRDefault="00B5571E" w:rsidP="002A5D0C"/>
    <w:sectPr w:rsidR="00B5571E" w:rsidRPr="002A5D0C" w:rsidSect="00B97D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2649" w14:textId="77777777" w:rsidR="004B67FE" w:rsidRDefault="004B67FE" w:rsidP="00B97D36">
      <w:r>
        <w:separator/>
      </w:r>
    </w:p>
  </w:endnote>
  <w:endnote w:type="continuationSeparator" w:id="0">
    <w:p w14:paraId="34C377E1" w14:textId="77777777" w:rsidR="004B67FE" w:rsidRDefault="004B67FE" w:rsidP="00B9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AF2E" w14:textId="77777777" w:rsidR="004B67FE" w:rsidRDefault="004B67FE" w:rsidP="00B97D36">
      <w:r>
        <w:separator/>
      </w:r>
    </w:p>
  </w:footnote>
  <w:footnote w:type="continuationSeparator" w:id="0">
    <w:p w14:paraId="1A2C8321" w14:textId="77777777" w:rsidR="004B67FE" w:rsidRDefault="004B67FE" w:rsidP="00B9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7CC74D29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</w:r>
    <w:r w:rsidR="009F0192" w:rsidRPr="009F0192">
      <w:rPr>
        <w:i/>
        <w:iCs/>
        <w:sz w:val="16"/>
        <w:szCs w:val="16"/>
      </w:rPr>
      <w:t>Data Science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36BBB47D" w:rsidR="00B97D36" w:rsidRDefault="00973FF4" w:rsidP="00BC5A66">
    <w:pPr>
      <w:pStyle w:val="Header"/>
      <w:jc w:val="center"/>
    </w:pPr>
    <w:r>
      <w:rPr>
        <w:noProof/>
      </w:rPr>
      <w:drawing>
        <wp:inline distT="0" distB="0" distL="0" distR="0" wp14:anchorId="27604979" wp14:editId="097A5FD9">
          <wp:extent cx="6386440" cy="959370"/>
          <wp:effectExtent l="0" t="0" r="1905" b="635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9872"/>
                  <a:stretch/>
                </pic:blipFill>
                <pic:spPr bwMode="auto">
                  <a:xfrm>
                    <a:off x="0" y="0"/>
                    <a:ext cx="6443290" cy="967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1EF4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D6EB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B69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6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DAE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3C6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163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6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6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80C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9158C"/>
    <w:rsid w:val="000A2F32"/>
    <w:rsid w:val="00126D50"/>
    <w:rsid w:val="0014166F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455C1"/>
    <w:rsid w:val="00372ED8"/>
    <w:rsid w:val="00386399"/>
    <w:rsid w:val="004B4B23"/>
    <w:rsid w:val="004B67FE"/>
    <w:rsid w:val="005018B2"/>
    <w:rsid w:val="0052416F"/>
    <w:rsid w:val="00551F57"/>
    <w:rsid w:val="00575994"/>
    <w:rsid w:val="005B0E7B"/>
    <w:rsid w:val="005B4BBA"/>
    <w:rsid w:val="005C3C28"/>
    <w:rsid w:val="005D78AE"/>
    <w:rsid w:val="005E2D59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73FF4"/>
    <w:rsid w:val="0098346C"/>
    <w:rsid w:val="009F0192"/>
    <w:rsid w:val="00A377DD"/>
    <w:rsid w:val="00A91222"/>
    <w:rsid w:val="00AC099A"/>
    <w:rsid w:val="00AF6544"/>
    <w:rsid w:val="00B35B51"/>
    <w:rsid w:val="00B5571E"/>
    <w:rsid w:val="00B97D36"/>
    <w:rsid w:val="00BC5A66"/>
    <w:rsid w:val="00E1417E"/>
    <w:rsid w:val="00E21F59"/>
    <w:rsid w:val="00E23021"/>
    <w:rsid w:val="00E34EB9"/>
    <w:rsid w:val="00E3707E"/>
    <w:rsid w:val="00E62037"/>
    <w:rsid w:val="00E82009"/>
    <w:rsid w:val="00EB6DE1"/>
    <w:rsid w:val="00EF62CF"/>
    <w:rsid w:val="00F34911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6C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575994"/>
    <w:pPr>
      <w:jc w:val="both"/>
    </w:pPr>
    <w:rPr>
      <w:iC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14</cp:revision>
  <dcterms:created xsi:type="dcterms:W3CDTF">2021-01-20T18:42:00Z</dcterms:created>
  <dcterms:modified xsi:type="dcterms:W3CDTF">2021-11-20T15:36:00Z</dcterms:modified>
</cp:coreProperties>
</file>